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/>
      </w:tblPr>
      <w:tblGrid>
        <w:gridCol w:w="4896"/>
        <w:gridCol w:w="3744"/>
      </w:tblGrid>
      <w:tr w:rsidR="00E5521B" w:rsidRPr="00565B06" w:rsidTr="009A3F4C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:rsidR="00556337" w:rsidRPr="00565B06" w:rsidRDefault="00920482" w:rsidP="00E5521B">
            <w:pPr>
              <w:pStyle w:val="Title"/>
            </w:pPr>
            <w:r>
              <w:t xml:space="preserve">G. </w:t>
            </w:r>
            <w:r w:rsidR="00E9072D">
              <w:t>ABC</w:t>
            </w:r>
          </w:p>
          <w:p w:rsidR="00FE18B2" w:rsidRPr="00565B06" w:rsidRDefault="00FE18B2" w:rsidP="00E5521B">
            <w:pPr>
              <w:pStyle w:val="Subtitle"/>
            </w:pPr>
          </w:p>
        </w:tc>
        <w:tc>
          <w:tcPr>
            <w:tcW w:w="3744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3261"/>
              <w:gridCol w:w="339"/>
            </w:tblGrid>
            <w:tr w:rsidR="00323C3F" w:rsidRPr="009D0878" w:rsidTr="00FE7443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323C3F" w:rsidRPr="009D0878" w:rsidRDefault="00F742E1" w:rsidP="00E9072D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9FCA9738C71749D99425F5846457F795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:text w:multiLine="1"/>
                    </w:sdtPr>
                    <w:sdtContent>
                      <w:r w:rsidR="00E9072D">
                        <w:t>1,</w:t>
                      </w:r>
                      <w:r w:rsidR="00FA73B5">
                        <w:t xml:space="preserve"> college road,</w:t>
                      </w:r>
                      <w:r w:rsidR="00FA73B5">
                        <w:br/>
                        <w:t>Dindigul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FA73B5" w:rsidRPr="009D0878" w:rsidRDefault="00F742E1" w:rsidP="00FA73B5">
                  <w:pPr>
                    <w:pStyle w:val="Icons"/>
                    <w:jc w:val="left"/>
                  </w:pP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w:pict>
                      <v:shape id="Address icon" o:spid="_x0000_s106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dNXw4AAHZ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Vb4XTV8OAAB2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<w10:wrap type="none"/>
                        <w10:anchorlock/>
                      </v:shape>
                    </w:pict>
                  </w:r>
                </w:p>
              </w:tc>
            </w:tr>
            <w:tr w:rsidR="00323C3F" w:rsidRPr="009D0878" w:rsidTr="00FE7443">
              <w:sdt>
                <w:sdtPr>
                  <w:alias w:val="Enter phone:"/>
                  <w:tag w:val="Enter phone:"/>
                  <w:id w:val="-1849400302"/>
                  <w:placeholder>
                    <w:docPart w:val="A503F88AFB554B54ABA5DFD2BA9D4B5B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:text w:multiLine="1"/>
                </w:sdtPr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323C3F" w:rsidRPr="009D0878" w:rsidRDefault="00E9072D" w:rsidP="00E9072D">
                      <w:pPr>
                        <w:pStyle w:val="ContactInfo"/>
                      </w:pPr>
                      <w:r>
                        <w:t>1234567890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FA73B5" w:rsidRPr="009D0878" w:rsidRDefault="00F742E1" w:rsidP="00FA73B5">
                  <w:pPr>
                    <w:pStyle w:val="Icons"/>
                    <w:jc w:val="left"/>
                  </w:pP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w:pict>
                      <v:shape id="Telephone icon" o:spid="_x0000_s1065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<w10:wrap type="none"/>
                        <w10:anchorlock/>
                      </v:shape>
                    </w:pict>
                  </w:r>
                </w:p>
              </w:tc>
            </w:tr>
            <w:tr w:rsidR="00323C3F" w:rsidRPr="009D0878" w:rsidTr="00FE7443">
              <w:sdt>
                <w:sdtPr>
                  <w:alias w:val="Enter email:"/>
                  <w:tag w:val="Enter email:"/>
                  <w:id w:val="-675184368"/>
                  <w:placeholder>
                    <w:docPart w:val="202B47C61D77421D8C66E8007399D531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:text w:multiLine="1"/>
                </w:sdtPr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323C3F" w:rsidRPr="009D0878" w:rsidRDefault="00E9072D" w:rsidP="00E9072D">
                      <w:pPr>
                        <w:pStyle w:val="ContactInfo"/>
                      </w:pPr>
                      <w:r>
                        <w:t>abcd</w:t>
                      </w:r>
                      <w:r w:rsidR="00FA73B5">
                        <w:t>@</w:t>
                      </w:r>
                      <w:r>
                        <w:t>gmail.</w:t>
                      </w:r>
                      <w:r w:rsidR="00FA73B5">
                        <w:t>in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F742E1" w:rsidP="00323C3F">
                  <w:pPr>
                    <w:pStyle w:val="Icons"/>
                  </w:pP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w:pict>
                      <v:shape id="Freeform 5" o:spid="_x0000_s1064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<o:lock v:ext="edit" aspectratio="t" verticies="t"/>
                        <w10:wrap type="none"/>
                        <w10:anchorlock/>
                      </v:shape>
                    </w:pict>
                  </w:r>
                </w:p>
              </w:tc>
            </w:tr>
            <w:tr w:rsidR="00323C3F" w:rsidRPr="009D0878" w:rsidTr="00FE7443"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CA1313A360A645EA8E77FBC0AE2B85DB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:text w:multiLine="1"/>
                </w:sdtPr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323C3F" w:rsidRPr="009D0878" w:rsidRDefault="00920482" w:rsidP="00E9072D">
                      <w:pPr>
                        <w:pStyle w:val="ContactInfo"/>
                      </w:pPr>
                      <w:r w:rsidRPr="00920482">
                        <w:t>www.linkedin.com/in/</w:t>
                      </w:r>
                      <w:r w:rsidR="00E9072D">
                        <w:t>abcd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F742E1" w:rsidP="00323C3F">
                  <w:pPr>
                    <w:pStyle w:val="Icons"/>
                  </w:pP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w:pict>
                      <v:shape id="LinkedIn icon" o:spid="_x0000_s1063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</w:tr>
            <w:tr w:rsidR="00323C3F" w:rsidRPr="009D0878" w:rsidTr="00FE7443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:rsidR="00323C3F" w:rsidRPr="009D0878" w:rsidRDefault="00F742E1" w:rsidP="00323C3F">
                  <w:pPr>
                    <w:pStyle w:val="ContactInfo"/>
                  </w:pPr>
                  <w:sdt>
                    <w:sdtPr>
                      <w:alias w:val="Enter Twitter/blog/portfolio:"/>
                      <w:tag w:val="Enter Twitter/blog/portfolio:"/>
                      <w:id w:val="182791170"/>
                      <w:placeholder>
                        <w:docPart w:val="BF540FB96D4942DDA082104A992E548D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:text w:multiLine="1"/>
                    </w:sdtPr>
                    <w:sdtContent>
                      <w:r w:rsidR="004310E2">
                        <w:t>.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4310E2">
                  <w:pPr>
                    <w:pStyle w:val="Icons"/>
                    <w:jc w:val="left"/>
                  </w:pPr>
                </w:p>
              </w:tc>
            </w:tr>
          </w:tbl>
          <w:p w:rsidR="00E5521B" w:rsidRPr="00565B06" w:rsidRDefault="00E5521B" w:rsidP="005144AF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/>
      </w:tblPr>
      <w:tblGrid>
        <w:gridCol w:w="730"/>
        <w:gridCol w:w="8644"/>
      </w:tblGrid>
      <w:tr w:rsidR="000E24AC" w:rsidRPr="00565B06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F742E1" w:rsidP="009D0878">
            <w:pPr>
              <w:pStyle w:val="Icons"/>
            </w:pPr>
            <w:r>
              <w:rPr>
                <w:noProof/>
              </w:rPr>
            </w:r>
            <w:r>
              <w:rPr>
                <w:noProof/>
              </w:rPr>
              <w:pict>
                <v:group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<v:path arrowok="t" o:connecttype="custom" o:connectlocs="3,0;43,0;44,0;45,1;45,1;46,2;46,3;46,4;45,5;45,5;44,6;43,6;3,6;2,6;1,5;1,5;0,4;0,3;0,2;1,1;1,1;2,0;3,0" o:connectangles="0,0,0,0,0,0,0,0,0,0,0,0,0,0,0,0,0,0,0,0,0,0,0"/>
                  </v:shape>
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<v:path arrowok="t" o:connecttype="custom" o:connectlocs="3,0;43,0;44,0;45,1;45,1;46,2;46,3;46,4;45,5;45,5;44,6;43,6;3,6;2,6;1,5;1,5;0,4;0,3;0,2;1,1;1,1;2,0;3,0" o:connectangles="0,0,0,0,0,0,0,0,0,0,0,0,0,0,0,0,0,0,0,0,0,0,0"/>
                  </v:shape>
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<v:path arrowok="t" o:connecttype="custom" o:connectlocs="3,0;43,0;44,0;45,1;45,1;46,2;46,3;46,3;45,4;45,4;44,5;43,5;3,5;2,5;1,4;1,4;0,3;0,3;0,2;1,1;1,1;2,0;3,0" o:connectangles="0,0,0,0,0,0,0,0,0,0,0,0,0,0,0,0,0,0,0,0,0,0,0"/>
                  </v:shape>
                  <w10:wrap type="none"/>
                  <w10:anchorlock/>
                </v:group>
              </w:pic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565B06" w:rsidRDefault="00F742E1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6E93E975AD9840199ABA2F95CF91F80D"/>
                </w:placeholder>
                <w:temporary/>
                <w:showingPlcHdr/>
              </w:sdtPr>
              <w:sdtContent>
                <w:r w:rsidR="007850D1" w:rsidRPr="00565B06">
                  <w:t>Objective</w:t>
                </w:r>
              </w:sdtContent>
            </w:sdt>
          </w:p>
        </w:tc>
      </w:tr>
    </w:tbl>
    <w:p w:rsidR="00A77B4D" w:rsidRPr="00565B06" w:rsidRDefault="00BF6FF8" w:rsidP="007850D1">
      <w:r>
        <w:rPr>
          <w:rFonts w:ascii="Times New Roman" w:hAnsi="Times New Roman" w:cs="Times New Roman"/>
          <w:sz w:val="28"/>
          <w:szCs w:val="28"/>
        </w:rPr>
        <w:t>To be a perpetual learner and the best performer in your organization so that I can enhance my skills with job satisfaction and can achieve the breakthrough.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725"/>
        <w:gridCol w:w="8649"/>
      </w:tblGrid>
      <w:tr w:rsidR="00A77B4D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565B06" w:rsidRDefault="00F742E1" w:rsidP="00075B13">
            <w:pPr>
              <w:pStyle w:val="Icons"/>
            </w:pPr>
            <w:r>
              <w:rPr>
                <w:noProof/>
              </w:rPr>
            </w:r>
            <w:r>
              <w:rPr>
                <w:noProof/>
              </w:rPr>
              <w:pict>
                <v:group id="Education in circle icon" o:spid="_x0000_s1060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<v:shape id="Education icon circle" o:spid="_x0000_s1062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Education icon symbol" o:spid="_x0000_s1061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<o:lock v:ext="edit" verticies="t"/>
                  </v:shape>
                  <w10:wrap type="none"/>
                  <w10:anchorlock/>
                </v:group>
              </w:pict>
            </w:r>
          </w:p>
        </w:tc>
        <w:tc>
          <w:tcPr>
            <w:tcW w:w="8587" w:type="dxa"/>
          </w:tcPr>
          <w:p w:rsidR="00A77B4D" w:rsidRPr="00565B06" w:rsidRDefault="00F742E1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D8A094CAE8AE4036AD47BEAA44CF30C0"/>
                </w:placeholder>
                <w:temporary/>
                <w:showingPlcHdr/>
              </w:sdtPr>
              <w:sdtContent>
                <w:r w:rsidR="00DD2D34" w:rsidRPr="00565B06">
                  <w:t>Education</w:t>
                </w:r>
              </w:sdtContent>
            </w:sdt>
          </w:p>
        </w:tc>
      </w:tr>
    </w:tbl>
    <w:p w:rsidR="007C0E0E" w:rsidRDefault="00E9072D" w:rsidP="00FA73B5">
      <w:pPr>
        <w:pStyle w:val="Heading2"/>
        <w:rPr>
          <w:rStyle w:val="Emphasis"/>
        </w:rPr>
      </w:pPr>
      <w:r>
        <w:t>ABCD</w:t>
      </w:r>
      <w:r w:rsidR="00C76B3C">
        <w:t xml:space="preserve"> COLLEGE OF ENGINEERING AND TECHNOLOGY</w:t>
      </w:r>
      <w:r w:rsidR="00CE0889">
        <w:t>, DINDIGUL</w:t>
      </w:r>
      <w:r w:rsidR="007C0E0E" w:rsidRPr="00565B06">
        <w:t xml:space="preserve"> | </w:t>
      </w:r>
      <w:r w:rsidR="00FA73B5">
        <w:rPr>
          <w:rStyle w:val="Emphasis"/>
        </w:rPr>
        <w:t>B. Tech IT</w:t>
      </w:r>
    </w:p>
    <w:p w:rsidR="00FA73B5" w:rsidRPr="00565B06" w:rsidRDefault="00FA73B5" w:rsidP="00FA73B5">
      <w:pPr>
        <w:pStyle w:val="Heading2"/>
      </w:pPr>
      <w:r>
        <w:rPr>
          <w:rStyle w:val="Emphasis"/>
        </w:rPr>
        <w:t>Batch</w:t>
      </w:r>
      <w:r w:rsidR="00AC1583">
        <w:rPr>
          <w:rStyle w:val="Emphasis"/>
        </w:rPr>
        <w:t>:</w:t>
      </w:r>
      <w:r>
        <w:rPr>
          <w:rStyle w:val="Emphasis"/>
        </w:rPr>
        <w:t xml:space="preserve"> 2014-2018</w:t>
      </w:r>
    </w:p>
    <w:p w:rsidR="000E24AC" w:rsidRPr="00565B06" w:rsidRDefault="00FA73B5" w:rsidP="007850D1">
      <w:r>
        <w:t>I’ m pursuing my degree in</w:t>
      </w:r>
      <w:r w:rsidR="00C76B3C">
        <w:t xml:space="preserve"> </w:t>
      </w:r>
      <w:r w:rsidR="00E9072D">
        <w:t>ABCD</w:t>
      </w:r>
      <w:r w:rsidR="00C76B3C">
        <w:t xml:space="preserve"> COLLEGE OF ENGINEERING AND</w:t>
      </w:r>
      <w:r>
        <w:t xml:space="preserve"> TECHNOLOGY</w:t>
      </w:r>
      <w:r w:rsidR="00AC1583">
        <w:t xml:space="preserve">, </w:t>
      </w:r>
      <w:r w:rsidR="00E9072D">
        <w:t>Salem</w:t>
      </w:r>
      <w:r w:rsidR="00AC1583">
        <w:t>. I have successfully secured 7.56 cgpa in my semesters. I’m a national level winner of SMART INDIA HACKATHON 2k</w:t>
      </w:r>
      <w:r w:rsidR="000D2442">
        <w:t>17 and won the DELOITTE INNOVATION AWARD for our project under the ministry of Road Transport and Highways. I’ve been a</w:t>
      </w:r>
      <w:r w:rsidR="00920482">
        <w:t>n</w:t>
      </w:r>
      <w:r w:rsidR="000D2442">
        <w:t xml:space="preserve"> active organizer of technical events conducted in our college.</w:t>
      </w:r>
    </w:p>
    <w:p w:rsidR="007C0E0E" w:rsidRDefault="00E9072D" w:rsidP="00AC1583">
      <w:pPr>
        <w:pStyle w:val="Heading2"/>
        <w:rPr>
          <w:rStyle w:val="Emphasis"/>
        </w:rPr>
      </w:pPr>
      <w:r>
        <w:t xml:space="preserve">Raja </w:t>
      </w:r>
      <w:r w:rsidR="00C76B3C">
        <w:t>Matric Hr.Sec School</w:t>
      </w:r>
      <w:r w:rsidR="00CE0889">
        <w:t>, DINDIGUL</w:t>
      </w:r>
      <w:r w:rsidR="007C0E0E" w:rsidRPr="00565B06">
        <w:t xml:space="preserve">| </w:t>
      </w:r>
      <w:r w:rsidR="00C76B3C">
        <w:rPr>
          <w:rStyle w:val="Emphasis"/>
        </w:rPr>
        <w:t>HSC</w:t>
      </w:r>
    </w:p>
    <w:p w:rsidR="00AC1583" w:rsidRPr="00565B06" w:rsidRDefault="00AC1583" w:rsidP="00AC1583">
      <w:pPr>
        <w:pStyle w:val="Heading2"/>
      </w:pPr>
      <w:r>
        <w:rPr>
          <w:rStyle w:val="Emphasis"/>
        </w:rPr>
        <w:t>Batch: 2014</w:t>
      </w:r>
    </w:p>
    <w:p w:rsidR="007C0E0E" w:rsidRDefault="00C76B3C" w:rsidP="007C0E0E">
      <w:r>
        <w:t>I’m proud to be the product of my school and I secure</w:t>
      </w:r>
      <w:r w:rsidR="00A55B9D">
        <w:t>d</w:t>
      </w:r>
      <w:r>
        <w:t xml:space="preserve"> 90% of marks in academics. I was the PREFECT of the year 2013-2014</w:t>
      </w:r>
    </w:p>
    <w:p w:rsidR="00C76B3C" w:rsidRDefault="00E9072D" w:rsidP="00C76B3C">
      <w:pPr>
        <w:pStyle w:val="Heading2"/>
        <w:rPr>
          <w:rStyle w:val="Emphasis"/>
        </w:rPr>
      </w:pPr>
      <w:r>
        <w:t>ABC</w:t>
      </w:r>
      <w:r w:rsidR="00CE0889">
        <w:t xml:space="preserve"> (CBSE), DINDIGUL</w:t>
      </w:r>
      <w:r w:rsidR="00C76B3C" w:rsidRPr="00565B06">
        <w:t xml:space="preserve">| </w:t>
      </w:r>
      <w:r w:rsidR="00CE0889">
        <w:rPr>
          <w:rStyle w:val="Emphasis"/>
        </w:rPr>
        <w:t>SSLC</w:t>
      </w:r>
    </w:p>
    <w:p w:rsidR="00C76B3C" w:rsidRPr="00565B06" w:rsidRDefault="00A55B9D" w:rsidP="00C76B3C">
      <w:pPr>
        <w:pStyle w:val="Heading2"/>
      </w:pPr>
      <w:r>
        <w:rPr>
          <w:rStyle w:val="Emphasis"/>
        </w:rPr>
        <w:t>Batch: 2012</w:t>
      </w:r>
    </w:p>
    <w:p w:rsidR="00C76B3C" w:rsidRPr="00565B06" w:rsidRDefault="00C76B3C" w:rsidP="00C76B3C">
      <w:r>
        <w:t>I’m proud to be the product of my school and I secure</w:t>
      </w:r>
      <w:r w:rsidR="00A55B9D">
        <w:t>d 8.4 CGPA</w:t>
      </w:r>
      <w:r>
        <w:t>. I was the PREFECT o</w:t>
      </w:r>
      <w:r w:rsidR="00A55B9D">
        <w:t>f the year 2011-2012 and actively participated in cocurricular activities.</w:t>
      </w:r>
    </w:p>
    <w:p w:rsidR="00C76B3C" w:rsidRPr="00565B06" w:rsidRDefault="00C76B3C" w:rsidP="007C0E0E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725"/>
        <w:gridCol w:w="8649"/>
      </w:tblGrid>
      <w:tr w:rsidR="005E088C" w:rsidRPr="00565B06" w:rsidTr="00A150A6">
        <w:tc>
          <w:tcPr>
            <w:tcW w:w="725" w:type="dxa"/>
            <w:tcMar>
              <w:right w:w="216" w:type="dxa"/>
            </w:tcMar>
            <w:vAlign w:val="bottom"/>
          </w:tcPr>
          <w:p w:rsidR="005E088C" w:rsidRPr="00565B06" w:rsidRDefault="00F742E1" w:rsidP="00075B13">
            <w:pPr>
              <w:pStyle w:val="Icons"/>
            </w:pPr>
            <w:r>
              <w:rPr>
                <w:noProof/>
              </w:rPr>
            </w:r>
            <w:r>
              <w:rPr>
                <w:noProof/>
              </w:rPr>
              <w:pict>
                <v:group id="Experience in circle icon" o:spid="_x0000_s1057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<v:shape id="Experience icon circle" o:spid="_x0000_s1059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Experience icon symbol" o:spid="_x0000_s105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<o:lock v:ext="edit" verticies="t"/>
                  </v:shape>
                  <w10:wrap type="none"/>
                  <w10:anchorlock/>
                </v:group>
              </w:pict>
            </w:r>
          </w:p>
        </w:tc>
        <w:tc>
          <w:tcPr>
            <w:tcW w:w="8649" w:type="dxa"/>
          </w:tcPr>
          <w:p w:rsidR="005E088C" w:rsidRPr="00565B06" w:rsidRDefault="006100D2" w:rsidP="0004158B">
            <w:pPr>
              <w:pStyle w:val="Heading1"/>
              <w:outlineLvl w:val="0"/>
            </w:pPr>
            <w:r>
              <w:t>my procurement</w:t>
            </w:r>
          </w:p>
        </w:tc>
      </w:tr>
    </w:tbl>
    <w:p w:rsidR="005E088C" w:rsidRDefault="00540B60" w:rsidP="00AA01CE">
      <w:pPr>
        <w:pStyle w:val="ListParagraph"/>
        <w:numPr>
          <w:ilvl w:val="0"/>
          <w:numId w:val="25"/>
        </w:numPr>
      </w:pPr>
      <w:r w:rsidRPr="002E4B1F">
        <w:rPr>
          <w:b/>
        </w:rPr>
        <w:t>SMART INDIA HACKATHON’</w:t>
      </w:r>
      <w:r w:rsidR="00AA01CE" w:rsidRPr="002E4B1F">
        <w:rPr>
          <w:b/>
        </w:rPr>
        <w:t xml:space="preserve"> 2k17 – won 5</w:t>
      </w:r>
      <w:r w:rsidR="00AA01CE" w:rsidRPr="002E4B1F">
        <w:rPr>
          <w:b/>
          <w:vertAlign w:val="superscript"/>
        </w:rPr>
        <w:t>th</w:t>
      </w:r>
      <w:r w:rsidR="00AA01CE" w:rsidRPr="002E4B1F">
        <w:rPr>
          <w:b/>
        </w:rPr>
        <w:t xml:space="preserve"> place</w:t>
      </w:r>
      <w:r w:rsidR="00AA01CE">
        <w:t xml:space="preserve"> under the ministry of ROAD TRANSPORT AND HIGHWAYS for our project WEIGHT IN MOTION on 1</w:t>
      </w:r>
      <w:r w:rsidR="00AA01CE" w:rsidRPr="00AA01CE">
        <w:rPr>
          <w:vertAlign w:val="superscript"/>
        </w:rPr>
        <w:t>st</w:t>
      </w:r>
      <w:r w:rsidR="00AA01CE">
        <w:t xml:space="preserve"> April 2017</w:t>
      </w:r>
    </w:p>
    <w:p w:rsidR="00AA01CE" w:rsidRDefault="00AA01CE" w:rsidP="00AA01CE">
      <w:pPr>
        <w:pStyle w:val="ListParagraph"/>
        <w:numPr>
          <w:ilvl w:val="0"/>
          <w:numId w:val="25"/>
        </w:numPr>
      </w:pPr>
      <w:r w:rsidRPr="002E4B1F">
        <w:rPr>
          <w:b/>
        </w:rPr>
        <w:t>Won DELLOITE INNOVATION AWARD</w:t>
      </w:r>
      <w:r>
        <w:t xml:space="preserve"> for the best innovation in SMART INDIA HACKATHON’2k17</w:t>
      </w:r>
    </w:p>
    <w:p w:rsidR="00AA01CE" w:rsidRDefault="00AA01CE" w:rsidP="00AA01CE">
      <w:pPr>
        <w:pStyle w:val="ListParagraph"/>
        <w:numPr>
          <w:ilvl w:val="0"/>
          <w:numId w:val="25"/>
        </w:numPr>
      </w:pPr>
      <w:r w:rsidRPr="002E4B1F">
        <w:rPr>
          <w:b/>
        </w:rPr>
        <w:t>Won BEST PAPER AWARD</w:t>
      </w:r>
      <w:r>
        <w:t xml:space="preserve"> for presenting </w:t>
      </w:r>
      <w:r w:rsidRPr="002E4B1F">
        <w:rPr>
          <w:b/>
        </w:rPr>
        <w:t>DIGITAL ROAD SAFETY</w:t>
      </w:r>
      <w:r>
        <w:t xml:space="preserve"> for my idea contest at GRI-DU held-on 8</w:t>
      </w:r>
      <w:r w:rsidRPr="00AA01CE">
        <w:rPr>
          <w:vertAlign w:val="superscript"/>
        </w:rPr>
        <w:t>th</w:t>
      </w:r>
      <w:r>
        <w:t xml:space="preserve"> July 2015</w:t>
      </w:r>
    </w:p>
    <w:p w:rsidR="00AA01CE" w:rsidRDefault="00AA01CE" w:rsidP="00AA01CE">
      <w:pPr>
        <w:pStyle w:val="ListParagraph"/>
        <w:numPr>
          <w:ilvl w:val="0"/>
          <w:numId w:val="25"/>
        </w:numPr>
      </w:pPr>
      <w:r w:rsidRPr="002E4B1F">
        <w:rPr>
          <w:b/>
        </w:rPr>
        <w:t>Won 2</w:t>
      </w:r>
      <w:r w:rsidRPr="002E4B1F">
        <w:rPr>
          <w:b/>
          <w:vertAlign w:val="superscript"/>
        </w:rPr>
        <w:t>nd</w:t>
      </w:r>
      <w:r w:rsidRPr="002E4B1F">
        <w:rPr>
          <w:b/>
        </w:rPr>
        <w:t xml:space="preserve"> price</w:t>
      </w:r>
      <w:r>
        <w:t xml:space="preserve"> in the event </w:t>
      </w:r>
      <w:r w:rsidRPr="002E4B1F">
        <w:rPr>
          <w:b/>
        </w:rPr>
        <w:t>MY IDEA CONTEST</w:t>
      </w:r>
      <w:r>
        <w:t xml:space="preserve"> for pitching my idea on VEHICLE AUTOMATOR at PSNA CET on 1</w:t>
      </w:r>
      <w:r w:rsidRPr="00AA01CE">
        <w:rPr>
          <w:vertAlign w:val="superscript"/>
        </w:rPr>
        <w:t>st</w:t>
      </w:r>
      <w:r>
        <w:t xml:space="preserve"> August 2015</w:t>
      </w:r>
    </w:p>
    <w:p w:rsidR="00AA01CE" w:rsidRPr="00565B06" w:rsidRDefault="00AA01CE" w:rsidP="00AA01CE">
      <w:pPr>
        <w:pStyle w:val="ListParagraph"/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725"/>
        <w:gridCol w:w="8649"/>
      </w:tblGrid>
      <w:tr w:rsidR="00143224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65B06" w:rsidRDefault="00F742E1" w:rsidP="00075B13">
            <w:pPr>
              <w:pStyle w:val="Icons"/>
            </w:pPr>
            <w:r>
              <w:rPr>
                <w:noProof/>
              </w:rPr>
            </w:r>
            <w:r>
              <w:rPr>
                <w:noProof/>
              </w:rPr>
              <w:pict>
                <v:group id="Skills in circle icon" o:spid="_x0000_s1052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<v:shape id="Skills icon circle" o:spid="_x0000_s1056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Skills icon symbol part 1" o:spid="_x0000_s1055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<v:path arrowok="t" o:connecttype="custom" o:connectlocs="2,0;3,0;3,1;4,1;4,2;4,3;3,3;3,4;2,4;1,4;1,3;0,3;0,2;0,1;1,1;1,0;2,0" o:connectangles="0,0,0,0,0,0,0,0,0,0,0,0,0,0,0,0,0"/>
                  </v:shape>
                  <v:shape id="Skills icon symbol part 2" o:spid="_x0000_s1054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<o:lock v:ext="edit" verticies="t"/>
                  </v:shape>
                  <v:shape id="Skills icon symbol part 3" o:spid="_x0000_s1053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</v:shape>
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</v:shape>
                  <w10:wrap type="none"/>
                  <w10:anchorlock/>
                </v:group>
              </w:pict>
            </w:r>
          </w:p>
        </w:tc>
        <w:tc>
          <w:tcPr>
            <w:tcW w:w="8587" w:type="dxa"/>
          </w:tcPr>
          <w:p w:rsidR="00143224" w:rsidRPr="00565B06" w:rsidRDefault="00905ACB" w:rsidP="00AD6216">
            <w:pPr>
              <w:pStyle w:val="Heading1"/>
              <w:outlineLvl w:val="0"/>
            </w:pPr>
            <w:r>
              <w:t>technical skills</w:t>
            </w:r>
          </w:p>
        </w:tc>
      </w:tr>
    </w:tbl>
    <w:tbl>
      <w:tblPr>
        <w:tblStyle w:val="GridTable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4320"/>
        <w:gridCol w:w="4320"/>
      </w:tblGrid>
      <w:tr w:rsidR="00143224" w:rsidRPr="00565B06" w:rsidTr="00565B06">
        <w:tc>
          <w:tcPr>
            <w:tcW w:w="4320" w:type="dxa"/>
          </w:tcPr>
          <w:p w:rsidR="00143224" w:rsidRPr="00565B06" w:rsidRDefault="00905ACB" w:rsidP="00BF6FF8">
            <w:pPr>
              <w:pStyle w:val="ListBullet"/>
              <w:numPr>
                <w:ilvl w:val="0"/>
                <w:numId w:val="24"/>
              </w:numPr>
              <w:spacing w:after="80"/>
            </w:pPr>
            <w:r>
              <w:t>(Application)Core java</w:t>
            </w:r>
          </w:p>
          <w:p w:rsidR="00316CE4" w:rsidRDefault="00905ACB" w:rsidP="00BF6FF8">
            <w:pPr>
              <w:pStyle w:val="ListBullet"/>
              <w:numPr>
                <w:ilvl w:val="0"/>
                <w:numId w:val="24"/>
              </w:numPr>
              <w:spacing w:after="80"/>
            </w:pPr>
            <w:r>
              <w:t>(Web Development Backend)PHP</w:t>
            </w:r>
          </w:p>
          <w:p w:rsidR="00577FCB" w:rsidRDefault="00577FCB" w:rsidP="00BF6FF8">
            <w:pPr>
              <w:pStyle w:val="ListBullet"/>
              <w:numPr>
                <w:ilvl w:val="0"/>
                <w:numId w:val="24"/>
              </w:numPr>
              <w:spacing w:after="80"/>
            </w:pPr>
            <w:r>
              <w:t>(Web Design)HTML5,CS</w:t>
            </w:r>
            <w:r w:rsidR="002115F1">
              <w:t>S</w:t>
            </w:r>
            <w:r>
              <w:t>,JS</w:t>
            </w:r>
          </w:p>
          <w:p w:rsidR="008904D5" w:rsidRPr="00565B06" w:rsidRDefault="008904D5" w:rsidP="00BF6FF8">
            <w:pPr>
              <w:pStyle w:val="ListBullet"/>
              <w:numPr>
                <w:ilvl w:val="0"/>
                <w:numId w:val="24"/>
              </w:numPr>
              <w:spacing w:after="80"/>
            </w:pPr>
            <w:r>
              <w:t>DBMS</w:t>
            </w:r>
            <w:bookmarkStart w:id="0" w:name="_GoBack"/>
            <w:bookmarkEnd w:id="0"/>
          </w:p>
        </w:tc>
        <w:tc>
          <w:tcPr>
            <w:tcW w:w="4320" w:type="dxa"/>
            <w:tcMar>
              <w:left w:w="576" w:type="dxa"/>
            </w:tcMar>
          </w:tcPr>
          <w:p w:rsidR="00143224" w:rsidRPr="00565B06" w:rsidRDefault="00143224" w:rsidP="00905ACB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  <w:p w:rsidR="00F904FC" w:rsidRPr="00565B06" w:rsidRDefault="00F904FC" w:rsidP="00905ACB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  <w:p w:rsidR="00F904FC" w:rsidRPr="00565B06" w:rsidRDefault="00F904FC" w:rsidP="00905ACB">
            <w:pPr>
              <w:pStyle w:val="ListBullet"/>
              <w:numPr>
                <w:ilvl w:val="0"/>
                <w:numId w:val="0"/>
              </w:numPr>
              <w:spacing w:after="80"/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725"/>
        <w:gridCol w:w="8649"/>
      </w:tblGrid>
      <w:tr w:rsidR="00AC7C34" w:rsidRPr="00565B06" w:rsidTr="00562422">
        <w:tc>
          <w:tcPr>
            <w:tcW w:w="725" w:type="dxa"/>
            <w:tcMar>
              <w:right w:w="216" w:type="dxa"/>
            </w:tcMar>
            <w:vAlign w:val="bottom"/>
          </w:tcPr>
          <w:p w:rsidR="00AC7C34" w:rsidRPr="00565B06" w:rsidRDefault="00F742E1" w:rsidP="00075B13">
            <w:pPr>
              <w:pStyle w:val="Icons"/>
            </w:pPr>
            <w:r>
              <w:rPr>
                <w:noProof/>
              </w:rPr>
            </w:r>
            <w:r>
              <w:rPr>
                <w:noProof/>
              </w:rPr>
              <w:pict>
                <v:group id="_x0000_s1047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<v:shape id="Activities icon circle" o:spid="_x0000_s1051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Activities icon symbol part 1" o:spid="_x0000_s1050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  <v:shape id="Activities icon symbol part 2" o:spid="_x0000_s104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  <v:shape id="Activities icon symbol part 3" o:spid="_x0000_s1048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  <w10:wrap type="none"/>
                  <w10:anchorlock/>
                </v:group>
              </w:pict>
            </w:r>
          </w:p>
        </w:tc>
        <w:tc>
          <w:tcPr>
            <w:tcW w:w="8649" w:type="dxa"/>
          </w:tcPr>
          <w:p w:rsidR="00AC7C34" w:rsidRPr="00565B06" w:rsidRDefault="00EF69B8" w:rsidP="00AD6216">
            <w:pPr>
              <w:pStyle w:val="Heading1"/>
              <w:outlineLvl w:val="0"/>
            </w:pPr>
            <w:r>
              <w:t>my works</w:t>
            </w:r>
          </w:p>
        </w:tc>
      </w:tr>
    </w:tbl>
    <w:p w:rsidR="00905ACB" w:rsidRDefault="00745CBD" w:rsidP="006100D2">
      <w:pPr>
        <w:pStyle w:val="ListParagraph"/>
        <w:numPr>
          <w:ilvl w:val="1"/>
          <w:numId w:val="20"/>
        </w:numPr>
      </w:pPr>
      <w:r>
        <w:t xml:space="preserve">Successfully completed my </w:t>
      </w:r>
      <w:r w:rsidRPr="00C36C4B">
        <w:rPr>
          <w:b/>
        </w:rPr>
        <w:t>certification on JAVA ENTERPRISE APPS</w:t>
      </w:r>
      <w:r>
        <w:t>, Certified by ORACLE UNIVERSITY</w:t>
      </w:r>
    </w:p>
    <w:p w:rsidR="00745CBD" w:rsidRDefault="00745CBD" w:rsidP="006100D2">
      <w:pPr>
        <w:pStyle w:val="ListParagraph"/>
        <w:numPr>
          <w:ilvl w:val="1"/>
          <w:numId w:val="20"/>
        </w:numPr>
      </w:pPr>
      <w:r>
        <w:t xml:space="preserve">Actively </w:t>
      </w:r>
      <w:r w:rsidRPr="00C36C4B">
        <w:rPr>
          <w:b/>
        </w:rPr>
        <w:t>participated in the SOFT CODE</w:t>
      </w:r>
      <w:r>
        <w:t xml:space="preserve"> event as a part of Tecuthsav2k16 organized by Thiagarajar college of Engineering on 7</w:t>
      </w:r>
      <w:r w:rsidRPr="00745CBD">
        <w:rPr>
          <w:vertAlign w:val="superscript"/>
        </w:rPr>
        <w:t>th</w:t>
      </w:r>
      <w:r>
        <w:t xml:space="preserve"> March 2016</w:t>
      </w:r>
    </w:p>
    <w:p w:rsidR="00745CBD" w:rsidRDefault="00745CBD" w:rsidP="006100D2">
      <w:pPr>
        <w:pStyle w:val="ListParagraph"/>
        <w:numPr>
          <w:ilvl w:val="1"/>
          <w:numId w:val="20"/>
        </w:numPr>
      </w:pPr>
      <w:r>
        <w:t xml:space="preserve">Intensively attended a one-day </w:t>
      </w:r>
      <w:r w:rsidR="00187AAF" w:rsidRPr="00C36C4B">
        <w:rPr>
          <w:b/>
        </w:rPr>
        <w:t>WORKSHOP</w:t>
      </w:r>
      <w:r w:rsidRPr="00C36C4B">
        <w:rPr>
          <w:b/>
        </w:rPr>
        <w:t xml:space="preserve"> on IOT by IBM</w:t>
      </w:r>
      <w:r>
        <w:t xml:space="preserve"> on 27</w:t>
      </w:r>
      <w:r w:rsidRPr="00745CBD">
        <w:rPr>
          <w:vertAlign w:val="superscript"/>
        </w:rPr>
        <w:t>th</w:t>
      </w:r>
      <w:r>
        <w:t xml:space="preserve"> February at Anna University, Chennai.</w:t>
      </w:r>
    </w:p>
    <w:p w:rsidR="00EF69B8" w:rsidRDefault="00745CBD" w:rsidP="00EF69B8">
      <w:pPr>
        <w:pStyle w:val="ListParagraph"/>
        <w:numPr>
          <w:ilvl w:val="1"/>
          <w:numId w:val="20"/>
        </w:numPr>
      </w:pPr>
      <w:r>
        <w:t xml:space="preserve">Actively </w:t>
      </w:r>
      <w:r w:rsidRPr="00C36C4B">
        <w:rPr>
          <w:b/>
        </w:rPr>
        <w:t>participated in 16</w:t>
      </w:r>
      <w:r w:rsidRPr="00C36C4B">
        <w:rPr>
          <w:b/>
          <w:vertAlign w:val="superscript"/>
        </w:rPr>
        <w:t>th</w:t>
      </w:r>
      <w:r w:rsidRPr="00C36C4B">
        <w:rPr>
          <w:b/>
        </w:rPr>
        <w:t xml:space="preserve"> ISTE ANNUAL </w:t>
      </w:r>
      <w:r w:rsidR="00187AAF" w:rsidRPr="00C36C4B">
        <w:rPr>
          <w:b/>
        </w:rPr>
        <w:t>ENGINEERING STUDENTS CONVENTION</w:t>
      </w:r>
      <w:r w:rsidR="00187AAF">
        <w:t xml:space="preserve"> at </w:t>
      </w:r>
      <w:r w:rsidR="00E9072D">
        <w:t>ABCD</w:t>
      </w:r>
      <w:r w:rsidR="00187AAF">
        <w:t xml:space="preserve"> CET on 4</w:t>
      </w:r>
      <w:r w:rsidR="00187AAF" w:rsidRPr="00187AAF">
        <w:rPr>
          <w:vertAlign w:val="superscript"/>
        </w:rPr>
        <w:t>th</w:t>
      </w:r>
      <w:r w:rsidR="00187AAF">
        <w:t xml:space="preserve"> March 2017</w:t>
      </w:r>
    </w:p>
    <w:p w:rsidR="00EF69B8" w:rsidRPr="00905ACB" w:rsidRDefault="00EF69B8" w:rsidP="00EF69B8">
      <w:pPr>
        <w:ind w:left="360"/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725"/>
        <w:gridCol w:w="8649"/>
      </w:tblGrid>
      <w:tr w:rsidR="00EF69B8" w:rsidRPr="00565B06" w:rsidTr="005144AF">
        <w:tc>
          <w:tcPr>
            <w:tcW w:w="725" w:type="dxa"/>
            <w:tcMar>
              <w:right w:w="216" w:type="dxa"/>
            </w:tcMar>
            <w:vAlign w:val="bottom"/>
          </w:tcPr>
          <w:p w:rsidR="00EF69B8" w:rsidRPr="00565B06" w:rsidRDefault="00F742E1" w:rsidP="005144AF">
            <w:pPr>
              <w:pStyle w:val="Icons"/>
            </w:pPr>
            <w:r>
              <w:rPr>
                <w:noProof/>
              </w:rPr>
            </w:r>
            <w:r>
              <w:rPr>
                <w:noProof/>
              </w:rPr>
              <w:pict>
                <v:group id="_x0000_s1042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5TAwxAAANF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">
                  <v:shape id="Activities icon circle" o:spid="_x0000_s1046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Activities icon symbol part 1" o:spid="_x0000_s1045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  <v:shape id="Activities icon symbol part 2" o:spid="_x0000_s1044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  <v:shape id="Activities icon symbol part 3" o:spid="_x0000_s1043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  <w10:wrap type="none"/>
                  <w10:anchorlock/>
                </v:group>
              </w:pict>
            </w:r>
          </w:p>
        </w:tc>
        <w:tc>
          <w:tcPr>
            <w:tcW w:w="8649" w:type="dxa"/>
          </w:tcPr>
          <w:p w:rsidR="00EF69B8" w:rsidRPr="00565B06" w:rsidRDefault="00F742E1" w:rsidP="005144AF">
            <w:pPr>
              <w:pStyle w:val="Heading1"/>
              <w:outlineLvl w:val="0"/>
            </w:pPr>
            <w:sdt>
              <w:sdtPr>
                <w:alias w:val="Activities:"/>
                <w:tag w:val="Activities:"/>
                <w:id w:val="-681129686"/>
                <w:placeholder>
                  <w:docPart w:val="F499CCCD4A0E4B688F7BE965668B5C6D"/>
                </w:placeholder>
                <w:temporary/>
                <w:showingPlcHdr/>
              </w:sdtPr>
              <w:sdtContent>
                <w:r w:rsidR="00EF69B8" w:rsidRPr="00565B06">
                  <w:t>Activities</w:t>
                </w:r>
              </w:sdtContent>
            </w:sdt>
          </w:p>
        </w:tc>
      </w:tr>
    </w:tbl>
    <w:p w:rsidR="00EF69B8" w:rsidRDefault="00EF69B8" w:rsidP="00EF69B8">
      <w:pPr>
        <w:pStyle w:val="ListParagraph"/>
        <w:numPr>
          <w:ilvl w:val="1"/>
          <w:numId w:val="20"/>
        </w:numPr>
      </w:pPr>
      <w:r>
        <w:t xml:space="preserve">An Active member </w:t>
      </w:r>
      <w:r w:rsidRPr="00221488">
        <w:rPr>
          <w:b/>
        </w:rPr>
        <w:t xml:space="preserve">in ENGLISH LITERACY CLUB of </w:t>
      </w:r>
      <w:r w:rsidR="00E9072D">
        <w:rPr>
          <w:b/>
        </w:rPr>
        <w:t>ABCD</w:t>
      </w:r>
      <w:r w:rsidRPr="00221488">
        <w:rPr>
          <w:b/>
        </w:rPr>
        <w:t xml:space="preserve"> CET</w:t>
      </w:r>
      <w:r>
        <w:t xml:space="preserve"> of the year 2015-2016</w:t>
      </w:r>
    </w:p>
    <w:p w:rsidR="00EF69B8" w:rsidRDefault="00EF69B8" w:rsidP="00EF69B8">
      <w:pPr>
        <w:pStyle w:val="ListParagraph"/>
        <w:numPr>
          <w:ilvl w:val="1"/>
          <w:numId w:val="20"/>
        </w:numPr>
      </w:pPr>
      <w:r w:rsidRPr="00221488">
        <w:rPr>
          <w:b/>
        </w:rPr>
        <w:t>Volunteer in the placement activities</w:t>
      </w:r>
      <w:r>
        <w:t xml:space="preserve"> held by our college</w:t>
      </w:r>
    </w:p>
    <w:p w:rsidR="00EF69B8" w:rsidRPr="00565B06" w:rsidRDefault="00221488" w:rsidP="00221488">
      <w:pPr>
        <w:pStyle w:val="ListParagraph"/>
        <w:tabs>
          <w:tab w:val="left" w:pos="3840"/>
        </w:tabs>
      </w:pPr>
      <w:r>
        <w:tab/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725"/>
        <w:gridCol w:w="8649"/>
      </w:tblGrid>
      <w:tr w:rsidR="004C5E4E" w:rsidRPr="00565B06" w:rsidTr="005144AF">
        <w:tc>
          <w:tcPr>
            <w:tcW w:w="725" w:type="dxa"/>
            <w:tcMar>
              <w:right w:w="216" w:type="dxa"/>
            </w:tcMar>
            <w:vAlign w:val="bottom"/>
          </w:tcPr>
          <w:p w:rsidR="004C5E4E" w:rsidRPr="00565B06" w:rsidRDefault="00F742E1" w:rsidP="005144AF">
            <w:pPr>
              <w:pStyle w:val="Icons"/>
            </w:pPr>
            <w:r>
              <w:rPr>
                <w:noProof/>
              </w:rPr>
            </w:r>
            <w:r>
              <w:rPr>
                <w:noProof/>
              </w:rPr>
              <w:pict>
                <v:group id="_x0000_s1037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t1twh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">
                  <v:shape id="Activities icon circle" o:spid="_x0000_s1041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Activities icon symbol part 1" o:spid="_x0000_s1040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  <v:shape id="Activities icon symbol part 2" o:spid="_x0000_s103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  <v:shape id="Activities icon symbol part 3" o:spid="_x0000_s1038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  <w10:wrap type="none"/>
                  <w10:anchorlock/>
                </v:group>
              </w:pict>
            </w:r>
          </w:p>
        </w:tc>
        <w:tc>
          <w:tcPr>
            <w:tcW w:w="8649" w:type="dxa"/>
          </w:tcPr>
          <w:p w:rsidR="004C5E4E" w:rsidRPr="00565B06" w:rsidRDefault="004C5E4E" w:rsidP="005144AF">
            <w:pPr>
              <w:pStyle w:val="Heading1"/>
              <w:outlineLvl w:val="0"/>
            </w:pPr>
            <w:r>
              <w:t>personal traits</w:t>
            </w:r>
          </w:p>
        </w:tc>
      </w:tr>
    </w:tbl>
    <w:p w:rsidR="00316CE4" w:rsidRDefault="004C5E4E" w:rsidP="004C5E4E">
      <w:pPr>
        <w:pStyle w:val="ListParagraph"/>
        <w:numPr>
          <w:ilvl w:val="1"/>
          <w:numId w:val="20"/>
        </w:numPr>
      </w:pPr>
      <w:r>
        <w:t>Ability to scope up with changing and challenging situations.</w:t>
      </w:r>
    </w:p>
    <w:p w:rsidR="004C5E4E" w:rsidRDefault="004C5E4E" w:rsidP="004C5E4E">
      <w:pPr>
        <w:pStyle w:val="ListParagraph"/>
        <w:numPr>
          <w:ilvl w:val="1"/>
          <w:numId w:val="20"/>
        </w:numPr>
      </w:pPr>
      <w:r>
        <w:t>Confident and positive attitude</w:t>
      </w:r>
    </w:p>
    <w:p w:rsidR="00BF6FF8" w:rsidRDefault="004C5E4E" w:rsidP="004C5E4E">
      <w:pPr>
        <w:pStyle w:val="ListParagraph"/>
        <w:numPr>
          <w:ilvl w:val="1"/>
          <w:numId w:val="20"/>
        </w:numPr>
      </w:pPr>
      <w:r>
        <w:t xml:space="preserve">Willingness to learn and </w:t>
      </w:r>
      <w:r w:rsidR="00BF6FF8">
        <w:t>self-motivated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725"/>
        <w:gridCol w:w="8649"/>
      </w:tblGrid>
      <w:tr w:rsidR="00BF6FF8" w:rsidRPr="00565B06" w:rsidTr="005144AF">
        <w:tc>
          <w:tcPr>
            <w:tcW w:w="725" w:type="dxa"/>
            <w:tcMar>
              <w:right w:w="216" w:type="dxa"/>
            </w:tcMar>
            <w:vAlign w:val="bottom"/>
          </w:tcPr>
          <w:p w:rsidR="00BF6FF8" w:rsidRPr="00565B06" w:rsidRDefault="00F742E1" w:rsidP="005144AF">
            <w:pPr>
              <w:pStyle w:val="Icons"/>
            </w:pPr>
            <w:r>
              <w:rPr>
                <w:noProof/>
              </w:rPr>
            </w:r>
            <w:r>
              <w:rPr>
                <w:noProof/>
              </w:rPr>
              <w:pict>
                <v:group id="Activities in circle icon" o:spid="_x0000_s1032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/a+vx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">
                  <v:shape id="Activities icon circle" o:spid="_x0000_s1036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Activities icon symbol part 1" o:spid="_x0000_s1035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  <v:shape id="Activities icon symbol part 2" o:spid="_x0000_s1034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  <v:shape id="Activities icon symbol part 3" o:spid="_x0000_s1033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  <w10:wrap type="none"/>
                  <w10:anchorlock/>
                </v:group>
              </w:pict>
            </w:r>
          </w:p>
        </w:tc>
        <w:tc>
          <w:tcPr>
            <w:tcW w:w="8649" w:type="dxa"/>
          </w:tcPr>
          <w:p w:rsidR="00BF6FF8" w:rsidRPr="00565B06" w:rsidRDefault="00BF6FF8" w:rsidP="005144AF">
            <w:pPr>
              <w:pStyle w:val="Heading1"/>
              <w:outlineLvl w:val="0"/>
            </w:pPr>
            <w:r>
              <w:t>personal profile</w:t>
            </w:r>
          </w:p>
        </w:tc>
      </w:tr>
    </w:tbl>
    <w:p w:rsidR="004C5E4E" w:rsidRDefault="004C5E4E" w:rsidP="00BF6FF8"/>
    <w:p w:rsidR="00BF6FF8" w:rsidRDefault="00BF6FF8" w:rsidP="00BF6FF8">
      <w:r>
        <w:t>Date</w:t>
      </w:r>
      <w:r w:rsidR="00E9072D">
        <w:t xml:space="preserve"> of Birth           : 24-07-1999</w:t>
      </w:r>
    </w:p>
    <w:p w:rsidR="00BF6FF8" w:rsidRDefault="00BF6FF8" w:rsidP="00BF6FF8">
      <w:r>
        <w:t>Father’s name        :</w:t>
      </w:r>
      <w:r w:rsidR="00E9072D">
        <w:t>Raja</w:t>
      </w:r>
      <w:r w:rsidR="007E14AA">
        <w:t>.R</w:t>
      </w:r>
    </w:p>
    <w:p w:rsidR="00BF6FF8" w:rsidRDefault="00BF6FF8" w:rsidP="00BF6FF8">
      <w:r>
        <w:t>Nationality              : Indian</w:t>
      </w:r>
    </w:p>
    <w:p w:rsidR="00BF6FF8" w:rsidRDefault="00BF6FF8" w:rsidP="00BF6FF8">
      <w:r>
        <w:t>Linguistic Abilities  :</w:t>
      </w:r>
      <w:r w:rsidR="00E9072D">
        <w:t xml:space="preserve"> </w:t>
      </w:r>
      <w:r>
        <w:t>Tamil, English</w:t>
      </w:r>
    </w:p>
    <w:p w:rsidR="00BF6FF8" w:rsidRDefault="00BF6FF8" w:rsidP="00BF6FF8">
      <w:r>
        <w:t>Hobbies                   : listening music, diary writing</w:t>
      </w:r>
    </w:p>
    <w:p w:rsidR="00BF6FF8" w:rsidRPr="00BF6FF8" w:rsidRDefault="00BF6FF8" w:rsidP="00BF6FF8">
      <w:r>
        <w:t>Sports                      :swimming, badminton, skating</w:t>
      </w:r>
    </w:p>
    <w:sectPr w:rsidR="00BF6FF8" w:rsidRPr="00BF6FF8" w:rsidSect="00FE18B2">
      <w:footerReference w:type="default" r:id="rId8"/>
      <w:headerReference w:type="first" r:id="rId9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717" w:rsidRDefault="008B4717" w:rsidP="00F534FB">
      <w:pPr>
        <w:spacing w:after="0"/>
      </w:pPr>
      <w:r>
        <w:separator/>
      </w:r>
    </w:p>
  </w:endnote>
  <w:endnote w:type="continuationSeparator" w:id="1">
    <w:p w:rsidR="008B4717" w:rsidRDefault="008B4717" w:rsidP="00F534F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44AF" w:rsidRDefault="00F742E1">
        <w:pPr>
          <w:pStyle w:val="Footer"/>
        </w:pPr>
        <w:r>
          <w:fldChar w:fldCharType="begin"/>
        </w:r>
        <w:r w:rsidR="005144AF">
          <w:instrText xml:space="preserve"> PAGE   \* MERGEFORMAT </w:instrText>
        </w:r>
        <w:r>
          <w:fldChar w:fldCharType="separate"/>
        </w:r>
        <w:r w:rsidR="00E9072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717" w:rsidRDefault="008B4717" w:rsidP="00F534FB">
      <w:pPr>
        <w:spacing w:after="0"/>
      </w:pPr>
      <w:r>
        <w:separator/>
      </w:r>
    </w:p>
  </w:footnote>
  <w:footnote w:type="continuationSeparator" w:id="1">
    <w:p w:rsidR="008B4717" w:rsidRDefault="008B4717" w:rsidP="00F534FB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44AF" w:rsidRDefault="00F742E1">
    <w:pPr>
      <w:pStyle w:val="Header"/>
    </w:pPr>
    <w:r>
      <w:rPr>
        <w:noProof/>
      </w:rPr>
      <w:pict>
        <v:rect id="Rectangle 1" o:spid="_x0000_s4097" alt="Header background rectangle" style="position:absolute;margin-left:1132.8pt;margin-top:0;width:612pt;height:157.5pt;z-index:-251658752;visibility:visible;mso-width-percent:1000;mso-position-horizontal:right;mso-position-horizontal-relative:page;mso-position-vertical:top;mso-position-vertical-relative:page;mso-width-percent:100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<w10:wrap anchorx="page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118E30A9"/>
    <w:multiLevelType w:val="hybridMultilevel"/>
    <w:tmpl w:val="F198F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48558C7"/>
    <w:multiLevelType w:val="hybridMultilevel"/>
    <w:tmpl w:val="0374E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A9B66A3"/>
    <w:multiLevelType w:val="hybridMultilevel"/>
    <w:tmpl w:val="6DB070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E149B2"/>
    <w:multiLevelType w:val="hybridMultilevel"/>
    <w:tmpl w:val="0632F0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5A1780"/>
    <w:multiLevelType w:val="multilevel"/>
    <w:tmpl w:val="5B4A951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9">
    <w:nsid w:val="3CBC385E"/>
    <w:multiLevelType w:val="hybridMultilevel"/>
    <w:tmpl w:val="70E09C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AF56E72"/>
    <w:multiLevelType w:val="hybridMultilevel"/>
    <w:tmpl w:val="B36833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BF394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6B513EBB"/>
    <w:multiLevelType w:val="hybridMultilevel"/>
    <w:tmpl w:val="A10E02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4D41F7"/>
    <w:multiLevelType w:val="hybridMultilevel"/>
    <w:tmpl w:val="E93649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7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11"/>
  </w:num>
  <w:num w:numId="16">
    <w:abstractNumId w:val="12"/>
  </w:num>
  <w:num w:numId="17">
    <w:abstractNumId w:val="22"/>
  </w:num>
  <w:num w:numId="18">
    <w:abstractNumId w:val="13"/>
  </w:num>
  <w:num w:numId="19">
    <w:abstractNumId w:val="20"/>
  </w:num>
  <w:num w:numId="20">
    <w:abstractNumId w:val="21"/>
  </w:num>
  <w:num w:numId="21">
    <w:abstractNumId w:val="19"/>
  </w:num>
  <w:num w:numId="22">
    <w:abstractNumId w:val="18"/>
  </w:num>
  <w:num w:numId="23">
    <w:abstractNumId w:val="15"/>
  </w:num>
  <w:num w:numId="24">
    <w:abstractNumId w:val="23"/>
  </w:num>
  <w:num w:numId="2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A73B5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D2442"/>
    <w:rsid w:val="000E24AC"/>
    <w:rsid w:val="000E4A73"/>
    <w:rsid w:val="000F79EA"/>
    <w:rsid w:val="00134F92"/>
    <w:rsid w:val="00137DC1"/>
    <w:rsid w:val="00142536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87AAF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15F1"/>
    <w:rsid w:val="002146F8"/>
    <w:rsid w:val="00215593"/>
    <w:rsid w:val="00217917"/>
    <w:rsid w:val="00221488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E4B1F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10E2"/>
    <w:rsid w:val="00437B8B"/>
    <w:rsid w:val="00465113"/>
    <w:rsid w:val="00467F3F"/>
    <w:rsid w:val="004727C2"/>
    <w:rsid w:val="00476144"/>
    <w:rsid w:val="004821F4"/>
    <w:rsid w:val="004915EA"/>
    <w:rsid w:val="004A4493"/>
    <w:rsid w:val="004B6A2A"/>
    <w:rsid w:val="004C0172"/>
    <w:rsid w:val="004C1AF6"/>
    <w:rsid w:val="004C389B"/>
    <w:rsid w:val="004C5C49"/>
    <w:rsid w:val="004C5E4E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144AF"/>
    <w:rsid w:val="005247B7"/>
    <w:rsid w:val="005324B1"/>
    <w:rsid w:val="005372FA"/>
    <w:rsid w:val="00540B60"/>
    <w:rsid w:val="00556337"/>
    <w:rsid w:val="005611C3"/>
    <w:rsid w:val="00562422"/>
    <w:rsid w:val="00565B06"/>
    <w:rsid w:val="00574328"/>
    <w:rsid w:val="00575C01"/>
    <w:rsid w:val="00577FCB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5F7C08"/>
    <w:rsid w:val="006100D2"/>
    <w:rsid w:val="006104FF"/>
    <w:rsid w:val="00614B7C"/>
    <w:rsid w:val="0062239B"/>
    <w:rsid w:val="00625B8A"/>
    <w:rsid w:val="00644D4E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45CBD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14AA"/>
    <w:rsid w:val="007E7052"/>
    <w:rsid w:val="007F71A4"/>
    <w:rsid w:val="008030EE"/>
    <w:rsid w:val="00812148"/>
    <w:rsid w:val="00814B43"/>
    <w:rsid w:val="0083016A"/>
    <w:rsid w:val="00846AAE"/>
    <w:rsid w:val="00867081"/>
    <w:rsid w:val="008904D5"/>
    <w:rsid w:val="008978E8"/>
    <w:rsid w:val="008A02C4"/>
    <w:rsid w:val="008A49A0"/>
    <w:rsid w:val="008A6538"/>
    <w:rsid w:val="008B21AF"/>
    <w:rsid w:val="008B4717"/>
    <w:rsid w:val="008D4FC8"/>
    <w:rsid w:val="008D5A80"/>
    <w:rsid w:val="008E5483"/>
    <w:rsid w:val="008F4532"/>
    <w:rsid w:val="00905ACB"/>
    <w:rsid w:val="00920482"/>
    <w:rsid w:val="00933CCA"/>
    <w:rsid w:val="0093795C"/>
    <w:rsid w:val="009411E8"/>
    <w:rsid w:val="0094302A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150A6"/>
    <w:rsid w:val="00A25023"/>
    <w:rsid w:val="00A2760D"/>
    <w:rsid w:val="00A42CE4"/>
    <w:rsid w:val="00A55B9D"/>
    <w:rsid w:val="00A56B81"/>
    <w:rsid w:val="00A6314E"/>
    <w:rsid w:val="00A77B4D"/>
    <w:rsid w:val="00A8052D"/>
    <w:rsid w:val="00A9077F"/>
    <w:rsid w:val="00AA01CE"/>
    <w:rsid w:val="00AA04BD"/>
    <w:rsid w:val="00AA276C"/>
    <w:rsid w:val="00AB673E"/>
    <w:rsid w:val="00AC1583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76741"/>
    <w:rsid w:val="00B90654"/>
    <w:rsid w:val="00B91175"/>
    <w:rsid w:val="00BA71B3"/>
    <w:rsid w:val="00BB34BE"/>
    <w:rsid w:val="00BC0E1A"/>
    <w:rsid w:val="00BC1472"/>
    <w:rsid w:val="00BD2DD6"/>
    <w:rsid w:val="00BD55EE"/>
    <w:rsid w:val="00BF6FF8"/>
    <w:rsid w:val="00C3233C"/>
    <w:rsid w:val="00C36C4B"/>
    <w:rsid w:val="00C3763A"/>
    <w:rsid w:val="00C60281"/>
    <w:rsid w:val="00C76B3C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0889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E6B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072D"/>
    <w:rsid w:val="00E97BD9"/>
    <w:rsid w:val="00EE0848"/>
    <w:rsid w:val="00EF69B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742E1"/>
    <w:rsid w:val="00F904FC"/>
    <w:rsid w:val="00F935BF"/>
    <w:rsid w:val="00F94EB5"/>
    <w:rsid w:val="00FA4359"/>
    <w:rsid w:val="00FA4AF4"/>
    <w:rsid w:val="00FA4C84"/>
    <w:rsid w:val="00FA73B5"/>
    <w:rsid w:val="00FB0F18"/>
    <w:rsid w:val="00FD61ED"/>
    <w:rsid w:val="00FE18B2"/>
    <w:rsid w:val="00FE74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List Number" w:semiHidden="0" w:uiPriority="12" w:unhideWhenUsed="0" w:qFormat="1"/>
    <w:lsdException w:name="Title" w:uiPriority="1" w:qFormat="1"/>
    <w:lsdException w:name="Default Paragraph Font" w:uiPriority="1"/>
    <w:lsdException w:name="Subtitle" w:uiPriority="11" w:qFormat="1"/>
    <w:lsdException w:name="Strong" w:uiPriority="2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customStyle="1" w:styleId="GridTableLight">
    <w:name w:val="Grid Table Light"/>
    <w:basedOn w:val="TableNormal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customStyle="1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qFormat/>
    <w:rsid w:val="00905ACB"/>
    <w:pPr>
      <w:spacing w:after="200" w:line="276" w:lineRule="auto"/>
      <w:ind w:left="720"/>
      <w:contextualSpacing/>
    </w:pPr>
    <w:rPr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FCA9738C71749D99425F5846457F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76976-E5BC-44F2-BDA7-244C0591A81D}"/>
      </w:docPartPr>
      <w:docPartBody>
        <w:p w:rsidR="00860402" w:rsidRDefault="00860402">
          <w:pPr>
            <w:pStyle w:val="9FCA9738C71749D99425F5846457F795"/>
          </w:pPr>
          <w:r w:rsidRPr="009D0878">
            <w:t>Address</w:t>
          </w:r>
        </w:p>
      </w:docPartBody>
    </w:docPart>
    <w:docPart>
      <w:docPartPr>
        <w:name w:val="A503F88AFB554B54ABA5DFD2BA9D4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D1771-CA61-452F-8A63-FBA1FE17AE2D}"/>
      </w:docPartPr>
      <w:docPartBody>
        <w:p w:rsidR="00860402" w:rsidRDefault="00860402">
          <w:pPr>
            <w:pStyle w:val="A503F88AFB554B54ABA5DFD2BA9D4B5B"/>
          </w:pPr>
          <w:r w:rsidRPr="009D0878">
            <w:t>Phone</w:t>
          </w:r>
        </w:p>
      </w:docPartBody>
    </w:docPart>
    <w:docPart>
      <w:docPartPr>
        <w:name w:val="202B47C61D77421D8C66E8007399D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80801-DCD2-4FAF-9C7B-48F14FA4EDA4}"/>
      </w:docPartPr>
      <w:docPartBody>
        <w:p w:rsidR="00860402" w:rsidRDefault="00860402">
          <w:pPr>
            <w:pStyle w:val="202B47C61D77421D8C66E8007399D531"/>
          </w:pPr>
          <w:r w:rsidRPr="009D0878">
            <w:t>Email</w:t>
          </w:r>
        </w:p>
      </w:docPartBody>
    </w:docPart>
    <w:docPart>
      <w:docPartPr>
        <w:name w:val="CA1313A360A645EA8E77FBC0AE2B85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08515-26BA-4877-AAC3-C29A837F0C80}"/>
      </w:docPartPr>
      <w:docPartBody>
        <w:p w:rsidR="00860402" w:rsidRDefault="00860402">
          <w:pPr>
            <w:pStyle w:val="CA1313A360A645EA8E77FBC0AE2B85DB"/>
          </w:pPr>
          <w:r w:rsidRPr="009D0878">
            <w:t>LinkedIn Profile</w:t>
          </w:r>
        </w:p>
      </w:docPartBody>
    </w:docPart>
    <w:docPart>
      <w:docPartPr>
        <w:name w:val="BF540FB96D4942DDA082104A992E5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00C0A-8180-4C16-A913-A338AB5B8AC6}"/>
      </w:docPartPr>
      <w:docPartBody>
        <w:p w:rsidR="00860402" w:rsidRDefault="00860402">
          <w:pPr>
            <w:pStyle w:val="BF540FB96D4942DDA082104A992E548D"/>
          </w:pPr>
          <w:r w:rsidRPr="009D0878">
            <w:t>Twitter/Blog/Portfolio</w:t>
          </w:r>
        </w:p>
      </w:docPartBody>
    </w:docPart>
    <w:docPart>
      <w:docPartPr>
        <w:name w:val="6E93E975AD9840199ABA2F95CF91F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5A27C-EA4B-43A1-9C13-CB58541F4F91}"/>
      </w:docPartPr>
      <w:docPartBody>
        <w:p w:rsidR="00860402" w:rsidRDefault="00860402">
          <w:pPr>
            <w:pStyle w:val="6E93E975AD9840199ABA2F95CF91F80D"/>
          </w:pPr>
          <w:r w:rsidRPr="00565B06">
            <w:t>Objective</w:t>
          </w:r>
        </w:p>
      </w:docPartBody>
    </w:docPart>
    <w:docPart>
      <w:docPartPr>
        <w:name w:val="D8A094CAE8AE4036AD47BEAA44CF3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12E19-644D-484C-AD27-E5BC053EC3B9}"/>
      </w:docPartPr>
      <w:docPartBody>
        <w:p w:rsidR="00860402" w:rsidRDefault="00860402">
          <w:pPr>
            <w:pStyle w:val="D8A094CAE8AE4036AD47BEAA44CF30C0"/>
          </w:pPr>
          <w:r w:rsidRPr="00565B06">
            <w:t>Education</w:t>
          </w:r>
        </w:p>
      </w:docPartBody>
    </w:docPart>
    <w:docPart>
      <w:docPartPr>
        <w:name w:val="F499CCCD4A0E4B688F7BE965668B5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449A3-CC7C-47BA-A569-0AC2E4F1997D}"/>
      </w:docPartPr>
      <w:docPartBody>
        <w:p w:rsidR="00860402" w:rsidRDefault="00860402" w:rsidP="00860402">
          <w:pPr>
            <w:pStyle w:val="F499CCCD4A0E4B688F7BE965668B5C6D"/>
          </w:pPr>
          <w:r w:rsidRPr="00565B06">
            <w:t>Activities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60402"/>
    <w:rsid w:val="00647B39"/>
    <w:rsid w:val="00652110"/>
    <w:rsid w:val="00860402"/>
    <w:rsid w:val="00F2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7943E675BE4D8E84736C85490093AB">
    <w:name w:val="5C7943E675BE4D8E84736C85490093AB"/>
    <w:rsid w:val="00647B39"/>
  </w:style>
  <w:style w:type="paragraph" w:customStyle="1" w:styleId="641E55AD667A4FC2ACD4957C76AE4F2A">
    <w:name w:val="641E55AD667A4FC2ACD4957C76AE4F2A"/>
    <w:rsid w:val="00647B39"/>
  </w:style>
  <w:style w:type="paragraph" w:customStyle="1" w:styleId="9FCA9738C71749D99425F5846457F795">
    <w:name w:val="9FCA9738C71749D99425F5846457F795"/>
    <w:rsid w:val="00647B39"/>
  </w:style>
  <w:style w:type="paragraph" w:customStyle="1" w:styleId="A503F88AFB554B54ABA5DFD2BA9D4B5B">
    <w:name w:val="A503F88AFB554B54ABA5DFD2BA9D4B5B"/>
    <w:rsid w:val="00647B39"/>
  </w:style>
  <w:style w:type="paragraph" w:customStyle="1" w:styleId="202B47C61D77421D8C66E8007399D531">
    <w:name w:val="202B47C61D77421D8C66E8007399D531"/>
    <w:rsid w:val="00647B39"/>
  </w:style>
  <w:style w:type="paragraph" w:customStyle="1" w:styleId="CA1313A360A645EA8E77FBC0AE2B85DB">
    <w:name w:val="CA1313A360A645EA8E77FBC0AE2B85DB"/>
    <w:rsid w:val="00647B39"/>
  </w:style>
  <w:style w:type="paragraph" w:customStyle="1" w:styleId="BF540FB96D4942DDA082104A992E548D">
    <w:name w:val="BF540FB96D4942DDA082104A992E548D"/>
    <w:rsid w:val="00647B39"/>
  </w:style>
  <w:style w:type="paragraph" w:customStyle="1" w:styleId="6E93E975AD9840199ABA2F95CF91F80D">
    <w:name w:val="6E93E975AD9840199ABA2F95CF91F80D"/>
    <w:rsid w:val="00647B39"/>
  </w:style>
  <w:style w:type="paragraph" w:customStyle="1" w:styleId="F4858CB849EA4EF9B892B39082A8A9CB">
    <w:name w:val="F4858CB849EA4EF9B892B39082A8A9CB"/>
    <w:rsid w:val="00647B39"/>
  </w:style>
  <w:style w:type="paragraph" w:customStyle="1" w:styleId="D8A094CAE8AE4036AD47BEAA44CF30C0">
    <w:name w:val="D8A094CAE8AE4036AD47BEAA44CF30C0"/>
    <w:rsid w:val="00647B39"/>
  </w:style>
  <w:style w:type="paragraph" w:customStyle="1" w:styleId="D1853032899D4C97AE707CF7F7C89F71">
    <w:name w:val="D1853032899D4C97AE707CF7F7C89F71"/>
    <w:rsid w:val="00647B39"/>
  </w:style>
  <w:style w:type="character" w:styleId="Emphasis">
    <w:name w:val="Emphasis"/>
    <w:basedOn w:val="DefaultParagraphFont"/>
    <w:uiPriority w:val="11"/>
    <w:qFormat/>
    <w:rsid w:val="00647B39"/>
    <w:rPr>
      <w:b w:val="0"/>
      <w:iCs/>
      <w:color w:val="3071C3" w:themeColor="text2" w:themeTint="BF"/>
      <w:sz w:val="26"/>
    </w:rPr>
  </w:style>
  <w:style w:type="paragraph" w:customStyle="1" w:styleId="BE85E99D444C4CB49845EBB6AAD2DC90">
    <w:name w:val="BE85E99D444C4CB49845EBB6AAD2DC90"/>
    <w:rsid w:val="00647B39"/>
  </w:style>
  <w:style w:type="paragraph" w:customStyle="1" w:styleId="1454801040B447499B7D5547BA00BCC3">
    <w:name w:val="1454801040B447499B7D5547BA00BCC3"/>
    <w:rsid w:val="00647B39"/>
  </w:style>
  <w:style w:type="paragraph" w:customStyle="1" w:styleId="6E7A5520F6414A9089E30580CA44D4F0">
    <w:name w:val="6E7A5520F6414A9089E30580CA44D4F0"/>
    <w:rsid w:val="00647B39"/>
  </w:style>
  <w:style w:type="paragraph" w:customStyle="1" w:styleId="34E812DCA58044CAA2F6236540AA85DE">
    <w:name w:val="34E812DCA58044CAA2F6236540AA85DE"/>
    <w:rsid w:val="00647B39"/>
  </w:style>
  <w:style w:type="paragraph" w:customStyle="1" w:styleId="B5C0B91FBF5445C9A6692A9209828887">
    <w:name w:val="B5C0B91FBF5445C9A6692A9209828887"/>
    <w:rsid w:val="00647B39"/>
  </w:style>
  <w:style w:type="paragraph" w:customStyle="1" w:styleId="35B8B307933848A8BE08592D9E97D0A2">
    <w:name w:val="35B8B307933848A8BE08592D9E97D0A2"/>
    <w:rsid w:val="00647B39"/>
  </w:style>
  <w:style w:type="paragraph" w:customStyle="1" w:styleId="EF096713D8BC4125841BDC285E2665CC">
    <w:name w:val="EF096713D8BC4125841BDC285E2665CC"/>
    <w:rsid w:val="00647B39"/>
  </w:style>
  <w:style w:type="paragraph" w:customStyle="1" w:styleId="E189CE40ABB143B69B329E84204E9DB1">
    <w:name w:val="E189CE40ABB143B69B329E84204E9DB1"/>
    <w:rsid w:val="00647B39"/>
  </w:style>
  <w:style w:type="paragraph" w:customStyle="1" w:styleId="F1D95BFF6EB54C298E40FA08F5D8CCC2">
    <w:name w:val="F1D95BFF6EB54C298E40FA08F5D8CCC2"/>
    <w:rsid w:val="00647B39"/>
  </w:style>
  <w:style w:type="paragraph" w:customStyle="1" w:styleId="2BBBA56DEBBA490DBA5B64961999169B">
    <w:name w:val="2BBBA56DEBBA490DBA5B64961999169B"/>
    <w:rsid w:val="00647B39"/>
  </w:style>
  <w:style w:type="paragraph" w:customStyle="1" w:styleId="FDCF0A1CAAC444B3B58DC5B82DDB3EDD">
    <w:name w:val="FDCF0A1CAAC444B3B58DC5B82DDB3EDD"/>
    <w:rsid w:val="00647B39"/>
  </w:style>
  <w:style w:type="paragraph" w:customStyle="1" w:styleId="B75C56404ECC47A8B47B6FD7D1CB6512">
    <w:name w:val="B75C56404ECC47A8B47B6FD7D1CB6512"/>
    <w:rsid w:val="00647B39"/>
  </w:style>
  <w:style w:type="paragraph" w:customStyle="1" w:styleId="0C79B8583B6A42788DAACC45F3D85155">
    <w:name w:val="0C79B8583B6A42788DAACC45F3D85155"/>
    <w:rsid w:val="00647B39"/>
  </w:style>
  <w:style w:type="paragraph" w:customStyle="1" w:styleId="548CD125DB92431EBBB025A3A01F21E7">
    <w:name w:val="548CD125DB92431EBBB025A3A01F21E7"/>
    <w:rsid w:val="00647B39"/>
  </w:style>
  <w:style w:type="paragraph" w:customStyle="1" w:styleId="3736F0A3361143569EEA09CEA0AC607F">
    <w:name w:val="3736F0A3361143569EEA09CEA0AC607F"/>
    <w:rsid w:val="00647B39"/>
  </w:style>
  <w:style w:type="paragraph" w:customStyle="1" w:styleId="2F38F8155986437BA5AAF39BBE6D456E">
    <w:name w:val="2F38F8155986437BA5AAF39BBE6D456E"/>
    <w:rsid w:val="00647B39"/>
  </w:style>
  <w:style w:type="paragraph" w:customStyle="1" w:styleId="5BBB6F1F431E4E038C085AAA3B421450">
    <w:name w:val="5BBB6F1F431E4E038C085AAA3B421450"/>
    <w:rsid w:val="00647B39"/>
  </w:style>
  <w:style w:type="paragraph" w:customStyle="1" w:styleId="AEAB41A3EF63437BB9F190A2AB067678">
    <w:name w:val="AEAB41A3EF63437BB9F190A2AB067678"/>
    <w:rsid w:val="00647B39"/>
  </w:style>
  <w:style w:type="paragraph" w:customStyle="1" w:styleId="6B3D62839FB2471997DD29D0A19FF351">
    <w:name w:val="6B3D62839FB2471997DD29D0A19FF351"/>
    <w:rsid w:val="00647B39"/>
  </w:style>
  <w:style w:type="paragraph" w:customStyle="1" w:styleId="AF42A5DDD37B4E68AAD63AF5C162FFF9">
    <w:name w:val="AF42A5DDD37B4E68AAD63AF5C162FFF9"/>
    <w:rsid w:val="00647B39"/>
  </w:style>
  <w:style w:type="paragraph" w:customStyle="1" w:styleId="FB7E4C25D72F4199874AE877FFA39737">
    <w:name w:val="FB7E4C25D72F4199874AE877FFA39737"/>
    <w:rsid w:val="00647B39"/>
  </w:style>
  <w:style w:type="paragraph" w:customStyle="1" w:styleId="708190F981FA4E3FA72F876A5BA1C596">
    <w:name w:val="708190F981FA4E3FA72F876A5BA1C596"/>
    <w:rsid w:val="00647B39"/>
  </w:style>
  <w:style w:type="paragraph" w:customStyle="1" w:styleId="077AB187A8C64C458303DE466E40A094">
    <w:name w:val="077AB187A8C64C458303DE466E40A094"/>
    <w:rsid w:val="00647B39"/>
  </w:style>
  <w:style w:type="paragraph" w:customStyle="1" w:styleId="38BE515AC54C4FC1AD715DC2F5896C1B">
    <w:name w:val="38BE515AC54C4FC1AD715DC2F5896C1B"/>
    <w:rsid w:val="00647B39"/>
  </w:style>
  <w:style w:type="paragraph" w:customStyle="1" w:styleId="84CF4359592E4E48A1DC27CF1C0C1B2E">
    <w:name w:val="84CF4359592E4E48A1DC27CF1C0C1B2E"/>
    <w:rsid w:val="00647B39"/>
  </w:style>
  <w:style w:type="paragraph" w:customStyle="1" w:styleId="CE42FEC91A584B9C88BA32DF8886E500">
    <w:name w:val="CE42FEC91A584B9C88BA32DF8886E500"/>
    <w:rsid w:val="00647B39"/>
  </w:style>
  <w:style w:type="paragraph" w:customStyle="1" w:styleId="9597663598DF41A2B899BE25407B464F">
    <w:name w:val="9597663598DF41A2B899BE25407B464F"/>
    <w:rsid w:val="00647B39"/>
  </w:style>
  <w:style w:type="paragraph" w:customStyle="1" w:styleId="72A81E07E4E34079B7E4F32F08679DF1">
    <w:name w:val="72A81E07E4E34079B7E4F32F08679DF1"/>
    <w:rsid w:val="00647B39"/>
  </w:style>
  <w:style w:type="paragraph" w:customStyle="1" w:styleId="F499CCCD4A0E4B688F7BE965668B5C6D">
    <w:name w:val="F499CCCD4A0E4B688F7BE965668B5C6D"/>
    <w:rsid w:val="00860402"/>
  </w:style>
  <w:style w:type="paragraph" w:customStyle="1" w:styleId="5D76C6C2283D426288B8057FEC7ECBC0">
    <w:name w:val="5D76C6C2283D426288B8057FEC7ECBC0"/>
    <w:rsid w:val="00860402"/>
  </w:style>
  <w:style w:type="paragraph" w:customStyle="1" w:styleId="EEB2FCCD010542E49F8CDEE40D32A842">
    <w:name w:val="EEB2FCCD010542E49F8CDEE40D32A842"/>
    <w:rsid w:val="00860402"/>
  </w:style>
  <w:style w:type="paragraph" w:customStyle="1" w:styleId="B2C35EC00C1442A9BD2AA55042F9E5B1">
    <w:name w:val="B2C35EC00C1442A9BD2AA55042F9E5B1"/>
    <w:rsid w:val="00860402"/>
  </w:style>
  <w:style w:type="paragraph" w:customStyle="1" w:styleId="C672C40B89604AF6B0CC915CA42FDF9D">
    <w:name w:val="C672C40B89604AF6B0CC915CA42FDF9D"/>
    <w:rsid w:val="00860402"/>
  </w:style>
  <w:style w:type="paragraph" w:customStyle="1" w:styleId="C2638A363CEE4C2ABB1EE103AB930D21">
    <w:name w:val="C2638A363CEE4C2ABB1EE103AB930D21"/>
    <w:rsid w:val="00860402"/>
  </w:style>
  <w:style w:type="paragraph" w:customStyle="1" w:styleId="2708619531EF4CD3A8F8897D64A596D6">
    <w:name w:val="2708619531EF4CD3A8F8897D64A596D6"/>
    <w:rsid w:val="00860402"/>
  </w:style>
  <w:style w:type="paragraph" w:customStyle="1" w:styleId="64F77A63D73D4A4D95F40F0804DB0FC4">
    <w:name w:val="64F77A63D73D4A4D95F40F0804DB0FC4"/>
    <w:rsid w:val="0086040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1, college road,
Dindigul</CompanyAddress>
  <CompanyPhone>1234567890</CompanyPhone>
  <CompanyFax/>
  <CompanyEmail>abcd@gmail.in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2</TotalTime>
  <Pages>1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Nivetha</dc:creator>
  <cp:keywords>www.linkedin.com/in/abcd</cp:keywords>
  <cp:lastModifiedBy>MUTHU</cp:lastModifiedBy>
  <cp:revision>3</cp:revision>
  <dcterms:created xsi:type="dcterms:W3CDTF">2017-11-09T11:59:00Z</dcterms:created>
  <dcterms:modified xsi:type="dcterms:W3CDTF">2017-11-09T11:59:00Z</dcterms:modified>
  <cp:contentStatus>.</cp:contentStatus>
</cp:coreProperties>
</file>